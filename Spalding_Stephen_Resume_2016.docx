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293FA" w14:textId="77777777" w:rsidR="00075E2D" w:rsidRDefault="00E625A3" w:rsidP="008D3F7E">
      <w:pPr>
        <w:pStyle w:val="Heading1"/>
        <w:spacing w:before="240"/>
      </w:pPr>
      <w:r>
        <w:t>Summary</w:t>
      </w:r>
    </w:p>
    <w:sdt>
      <w:sdtPr>
        <w:id w:val="9459735"/>
        <w:placeholder>
          <w:docPart w:val="94EA16CD100B8743857812DF4FFA23DE"/>
        </w:placeholder>
      </w:sdtPr>
      <w:sdtContent>
        <w:p w14:paraId="43C3CFC9" w14:textId="77777777" w:rsidR="00075E2D" w:rsidRDefault="002B1B07">
          <w:pPr>
            <w:pStyle w:val="BodyText"/>
          </w:pPr>
          <w:r w:rsidRPr="002B1B07">
            <w:t>Through developing sof</w:t>
          </w:r>
          <w:r>
            <w:t>tware for nuclear reactors, 3d x</w:t>
          </w:r>
          <w:r w:rsidRPr="002B1B07">
            <w:t>-ray machines, and OpenTable's SMS messaging system I've learned the value of simplicity and robustness. I believe in leading through earned respect and mutual trust. I enjoy solving problems that don't have solutions.</w:t>
          </w:r>
        </w:p>
      </w:sdtContent>
    </w:sdt>
    <w:p w14:paraId="4A07366C" w14:textId="77777777" w:rsidR="00075E2D" w:rsidRDefault="00086D53">
      <w:pPr>
        <w:pStyle w:val="Heading1"/>
      </w:pPr>
      <w:r>
        <w:t>Experience</w:t>
      </w:r>
    </w:p>
    <w:p w14:paraId="11BFB65D" w14:textId="77777777" w:rsidR="00075E2D" w:rsidRDefault="007258E6">
      <w:pPr>
        <w:pStyle w:val="Heading2"/>
      </w:pPr>
      <w:sdt>
        <w:sdtPr>
          <w:id w:val="9459739"/>
          <w:placeholder>
            <w:docPart w:val="E5208FD4779C4547B39A52A96EEA7A9A"/>
          </w:placeholder>
        </w:sdtPr>
        <w:sdtContent>
          <w:r w:rsidR="002B1B07">
            <w:t>OpenTable | Senior Software Engineer</w:t>
          </w:r>
        </w:sdtContent>
      </w:sdt>
      <w:r w:rsidR="00086D53">
        <w:tab/>
      </w:r>
      <w:r w:rsidR="00470095">
        <w:tab/>
      </w:r>
      <w:r w:rsidR="00470095">
        <w:tab/>
      </w:r>
      <w:r w:rsidR="00470095">
        <w:tab/>
      </w:r>
      <w:r w:rsidR="00470095">
        <w:tab/>
      </w:r>
      <w:r w:rsidR="002B1B07">
        <w:t>2015 - 2016</w:t>
      </w:r>
    </w:p>
    <w:sdt>
      <w:sdtPr>
        <w:id w:val="9459741"/>
        <w:placeholder>
          <w:docPart w:val="90984E59745D3845BDE2FC3938A8DB1E"/>
        </w:placeholder>
      </w:sdtPr>
      <w:sdtContent>
        <w:p w14:paraId="02C3BB32" w14:textId="77777777" w:rsidR="002B1B07" w:rsidRDefault="008D3F7E" w:rsidP="002B1B07">
          <w:pPr>
            <w:pStyle w:val="ListBullet"/>
          </w:pPr>
          <w:r>
            <w:t>Le</w:t>
          </w:r>
          <w:r w:rsidR="002B1B07">
            <w:t>d development of OpenTable’s SMS/email messaging service</w:t>
          </w:r>
        </w:p>
        <w:p w14:paraId="29F1237D" w14:textId="77777777" w:rsidR="002B1B07" w:rsidRDefault="008D3F7E" w:rsidP="002B1B07">
          <w:pPr>
            <w:pStyle w:val="ListBullet"/>
          </w:pPr>
          <w:r>
            <w:t>Scaled messaging service 300</w:t>
          </w:r>
          <w:r w:rsidR="002B1B07">
            <w:t>x to handle millions of transactional messages per month</w:t>
          </w:r>
        </w:p>
        <w:p w14:paraId="22EB4057" w14:textId="77777777" w:rsidR="00075E2D" w:rsidRDefault="002B1B07" w:rsidP="002B1B07">
          <w:pPr>
            <w:pStyle w:val="ListBullet"/>
          </w:pPr>
          <w:r>
            <w:t>Reduced worst case message latency from 10 minutes to 10 seconds</w:t>
          </w:r>
        </w:p>
      </w:sdtContent>
    </w:sdt>
    <w:p w14:paraId="3610107D" w14:textId="77777777" w:rsidR="00075E2D" w:rsidRDefault="007258E6">
      <w:pPr>
        <w:pStyle w:val="Heading2"/>
      </w:pPr>
      <w:sdt>
        <w:sdtPr>
          <w:id w:val="9459744"/>
          <w:placeholder>
            <w:docPart w:val="44C824E5AF0DBE4986C34E9F349B2278"/>
          </w:placeholder>
        </w:sdtPr>
        <w:sdtContent>
          <w:r w:rsidR="00D245A5" w:rsidRPr="00D245A5">
            <w:t>Tennessee Valley Authority</w:t>
          </w:r>
          <w:r w:rsidR="00D245A5">
            <w:t xml:space="preserve"> | I&amp;C Engineer</w:t>
          </w:r>
        </w:sdtContent>
      </w:sdt>
      <w:r w:rsidR="00086D53">
        <w:tab/>
      </w:r>
      <w:r w:rsidR="00470095">
        <w:tab/>
      </w:r>
      <w:r w:rsidR="00470095">
        <w:tab/>
      </w:r>
      <w:r w:rsidR="00470095">
        <w:tab/>
      </w:r>
      <w:r w:rsidR="00470095">
        <w:tab/>
      </w:r>
      <w:r w:rsidR="00D245A5">
        <w:t>2009 - 2015</w:t>
      </w:r>
    </w:p>
    <w:sdt>
      <w:sdtPr>
        <w:id w:val="9459797"/>
        <w:placeholder>
          <w:docPart w:val="9E3C739EED91C544A192B2168566517B"/>
        </w:placeholder>
      </w:sdtPr>
      <w:sdtContent>
        <w:p w14:paraId="21555ECF" w14:textId="77777777" w:rsidR="00D245A5" w:rsidRDefault="00D245A5" w:rsidP="00D245A5">
          <w:pPr>
            <w:pStyle w:val="ListBullet"/>
          </w:pPr>
          <w:r>
            <w:t>In charge of implementing cyber security controls for various nuclear systems</w:t>
          </w:r>
        </w:p>
        <w:p w14:paraId="6322E50B" w14:textId="77777777" w:rsidR="00D245A5" w:rsidRDefault="00D245A5" w:rsidP="00D245A5">
          <w:pPr>
            <w:pStyle w:val="ListBullet"/>
          </w:pPr>
          <w:r>
            <w:t>Employed Forward Error Correction to allow reliable streaming through a data diode</w:t>
          </w:r>
        </w:p>
        <w:p w14:paraId="4CB9B987" w14:textId="77777777" w:rsidR="00D245A5" w:rsidRDefault="00D245A5" w:rsidP="00D245A5">
          <w:pPr>
            <w:pStyle w:val="ListBullet"/>
          </w:pPr>
          <w:r>
            <w:t>Initiated and developed new software to calculate Spent Fuel Pool time-to-boil to meet Fukushima requirements</w:t>
          </w:r>
        </w:p>
        <w:p w14:paraId="0C0F446A" w14:textId="27147441" w:rsidR="00D245A5" w:rsidRDefault="00D245A5" w:rsidP="00D245A5">
          <w:pPr>
            <w:pStyle w:val="ListBullet"/>
          </w:pPr>
          <w:r>
            <w:t>Develop</w:t>
          </w:r>
          <w:r w:rsidR="000701B0">
            <w:t>ed</w:t>
          </w:r>
          <w:r>
            <w:t xml:space="preserve"> nuclear fuels related software in Python and Fortran</w:t>
          </w:r>
        </w:p>
        <w:p w14:paraId="40C05E37" w14:textId="56BCB562" w:rsidR="006D7033" w:rsidRDefault="00D245A5" w:rsidP="00D245A5">
          <w:pPr>
            <w:pStyle w:val="ListBullet"/>
          </w:pPr>
          <w:r>
            <w:t>Support</w:t>
          </w:r>
          <w:r w:rsidR="000701B0">
            <w:t>ed</w:t>
          </w:r>
          <w:bookmarkStart w:id="0" w:name="_GoBack"/>
          <w:bookmarkEnd w:id="0"/>
          <w:r>
            <w:t xml:space="preserve"> Nuclear Core Monitoring systems across 6 nuclear units</w:t>
          </w:r>
        </w:p>
        <w:p w14:paraId="2EEB374D" w14:textId="77777777" w:rsidR="006D7033" w:rsidRDefault="006D7033" w:rsidP="006D7033">
          <w:pPr>
            <w:pStyle w:val="Heading2"/>
          </w:pPr>
          <w:sdt>
            <w:sdtPr>
              <w:id w:val="1590119614"/>
              <w:placeholder>
                <w:docPart w:val="880C6543086BBB4098645ED8DB4ED139"/>
              </w:placeholder>
            </w:sdtPr>
            <w:sdtContent>
              <w:r>
                <w:t xml:space="preserve">GE Healthcare | </w:t>
              </w:r>
              <w:r w:rsidRPr="006D7033">
                <w:t>Research Intern</w:t>
              </w:r>
            </w:sdtContent>
          </w:sdt>
          <w:r>
            <w:tab/>
          </w:r>
          <w:r w:rsidR="00470095">
            <w:tab/>
          </w:r>
          <w:r w:rsidR="00470095">
            <w:tab/>
          </w:r>
          <w:r w:rsidR="00470095">
            <w:tab/>
          </w:r>
          <w:r w:rsidR="00470095">
            <w:tab/>
          </w:r>
          <w:r>
            <w:t>2008</w:t>
          </w:r>
        </w:p>
        <w:sdt>
          <w:sdtPr>
            <w:id w:val="2064213793"/>
            <w:placeholder>
              <w:docPart w:val="9812B4F80A5AED42B3E70AF004D8C54A"/>
            </w:placeholder>
          </w:sdtPr>
          <w:sdtContent>
            <w:p w14:paraId="10B55E37" w14:textId="0154A396" w:rsidR="006D7033" w:rsidRDefault="006D7033" w:rsidP="006D7033">
              <w:pPr>
                <w:pStyle w:val="ListBullet"/>
              </w:pPr>
              <w:r>
                <w:t>Research</w:t>
              </w:r>
              <w:r w:rsidR="000701B0">
                <w:t>ed</w:t>
              </w:r>
              <w:r>
                <w:t xml:space="preserve"> tomosynthesis in digital mammography.</w:t>
              </w:r>
            </w:p>
            <w:p w14:paraId="18EC2446" w14:textId="77777777" w:rsidR="006D7033" w:rsidRDefault="006D7033" w:rsidP="006D7033">
              <w:pPr>
                <w:pStyle w:val="ListBullet"/>
              </w:pPr>
              <w:r>
                <w:t>Developed image correction process for tomosynthesis image acquisition.</w:t>
              </w:r>
            </w:p>
            <w:p w14:paraId="36383F10" w14:textId="77777777" w:rsidR="00075E2D" w:rsidRDefault="006D7033" w:rsidP="006D7033">
              <w:pPr>
                <w:pStyle w:val="ListBullet"/>
              </w:pPr>
              <w:r>
                <w:t>Created test for determination of lossy compression threshold for tomographic images.</w:t>
              </w:r>
            </w:p>
          </w:sdtContent>
        </w:sdt>
      </w:sdtContent>
    </w:sdt>
    <w:p w14:paraId="26D8140B" w14:textId="77777777" w:rsidR="00075E2D" w:rsidRDefault="00086D53">
      <w:pPr>
        <w:pStyle w:val="Heading1"/>
      </w:pPr>
      <w:r>
        <w:t>Education</w:t>
      </w:r>
    </w:p>
    <w:p w14:paraId="4A85AB8F" w14:textId="77777777" w:rsidR="00075E2D" w:rsidRDefault="007258E6">
      <w:pPr>
        <w:pStyle w:val="Heading2"/>
      </w:pPr>
      <w:sdt>
        <w:sdtPr>
          <w:id w:val="9459748"/>
          <w:placeholder>
            <w:docPart w:val="88C0AF452FB43A44A900403181B2D021"/>
          </w:placeholder>
        </w:sdtPr>
        <w:sdtContent>
          <w:r w:rsidR="00D245A5" w:rsidRPr="00D245A5">
            <w:t>Master of Science ECE (Electrical and Computer Engineering)</w:t>
          </w:r>
        </w:sdtContent>
      </w:sdt>
      <w:r w:rsidR="00086D53">
        <w:tab/>
      </w:r>
      <w:r w:rsidR="00576D07">
        <w:tab/>
      </w:r>
      <w:r w:rsidR="00470095">
        <w:tab/>
      </w:r>
      <w:r w:rsidR="00470095">
        <w:tab/>
      </w:r>
      <w:r w:rsidR="00470095">
        <w:tab/>
      </w:r>
      <w:r w:rsidR="00D245A5">
        <w:t>2008</w:t>
      </w:r>
    </w:p>
    <w:sdt>
      <w:sdtPr>
        <w:id w:val="9459749"/>
        <w:placeholder>
          <w:docPart w:val="60C08C58F784CE4FB86A435A8D39760C"/>
        </w:placeholder>
      </w:sdtPr>
      <w:sdtContent>
        <w:p w14:paraId="05136452" w14:textId="77777777" w:rsidR="00075E2D" w:rsidRDefault="00D245A5">
          <w:pPr>
            <w:pStyle w:val="BodyText"/>
          </w:pPr>
          <w:r w:rsidRPr="00A458DD">
            <w:rPr>
              <w:i/>
            </w:rPr>
            <w:t>Georgia Institute of Technology</w:t>
          </w:r>
          <w:r>
            <w:t>, Metz, France | Specialization in Telecommunications, Networks, and Signal Processing</w:t>
          </w:r>
        </w:p>
      </w:sdtContent>
    </w:sdt>
    <w:p w14:paraId="53FC4952" w14:textId="77777777" w:rsidR="00075E2D" w:rsidRDefault="007258E6">
      <w:pPr>
        <w:pStyle w:val="Heading2"/>
      </w:pPr>
      <w:sdt>
        <w:sdtPr>
          <w:id w:val="9459752"/>
          <w:placeholder>
            <w:docPart w:val="90974DD9F1C1324DB73F9C0C9EA4EB5C"/>
          </w:placeholder>
        </w:sdtPr>
        <w:sdtContent>
          <w:r w:rsidR="00D245A5" w:rsidRPr="00D245A5">
            <w:t>Master Recherche SIAO (Signals, Images, Acoustics and Optimization)</w:t>
          </w:r>
        </w:sdtContent>
      </w:sdt>
      <w:r w:rsidR="00086D53">
        <w:tab/>
      </w:r>
      <w:r w:rsidR="00470095">
        <w:tab/>
      </w:r>
      <w:r w:rsidR="00470095">
        <w:tab/>
      </w:r>
      <w:r w:rsidR="00470095">
        <w:tab/>
      </w:r>
      <w:r w:rsidR="00D245A5">
        <w:t>2008</w:t>
      </w:r>
    </w:p>
    <w:sdt>
      <w:sdtPr>
        <w:id w:val="9459753"/>
        <w:placeholder>
          <w:docPart w:val="9919C7CE6E808F4FA83EAF16C4F6D93C"/>
        </w:placeholder>
      </w:sdtPr>
      <w:sdtContent>
        <w:p w14:paraId="1095BD16" w14:textId="77777777" w:rsidR="00A458DD" w:rsidRPr="00A458DD" w:rsidRDefault="00A458DD" w:rsidP="00D245A5">
          <w:pPr>
            <w:pStyle w:val="BodyText"/>
            <w:rPr>
              <w:b/>
              <w:bCs/>
            </w:rPr>
          </w:pPr>
          <w:r w:rsidRPr="006D7033">
            <w:rPr>
              <w:bCs/>
              <w:i/>
              <w:iCs/>
            </w:rPr>
            <w:t>Institut National Polytechnique</w:t>
          </w:r>
          <w:r w:rsidRPr="006D7033">
            <w:rPr>
              <w:bCs/>
            </w:rPr>
            <w:t xml:space="preserve"> (INP-</w:t>
          </w:r>
          <w:r w:rsidR="00D245A5" w:rsidRPr="006D7033">
            <w:rPr>
              <w:bCs/>
            </w:rPr>
            <w:t>ENSEEIHT)</w:t>
          </w:r>
          <w:r w:rsidR="00D245A5" w:rsidRPr="006D7033">
            <w:t>, Toulouse, France | Specialization in Signal and I</w:t>
          </w:r>
          <w:r w:rsidR="00D245A5" w:rsidRPr="00D245A5">
            <w:t>mage Processing</w:t>
          </w:r>
        </w:p>
        <w:p w14:paraId="5B83B6DA" w14:textId="77777777" w:rsidR="00576D07" w:rsidRDefault="00576D07" w:rsidP="00576D07">
          <w:pPr>
            <w:pStyle w:val="Heading2"/>
          </w:pPr>
          <w:sdt>
            <w:sdtPr>
              <w:id w:val="-330529847"/>
              <w:placeholder>
                <w:docPart w:val="0F45588DC47ECC4BB481A522257BD5B3"/>
              </w:placeholder>
            </w:sdtPr>
            <w:sdtContent>
              <w:r w:rsidRPr="00576D07">
                <w:t>Bachelor of Science in Engineering ECE - with Honors</w:t>
              </w:r>
              <w:r>
                <w:t xml:space="preserve"> </w:t>
              </w:r>
            </w:sdtContent>
          </w:sdt>
          <w:r>
            <w:tab/>
          </w:r>
          <w:r>
            <w:tab/>
          </w:r>
          <w:r w:rsidR="00470095">
            <w:tab/>
          </w:r>
          <w:r w:rsidR="00470095">
            <w:tab/>
          </w:r>
          <w:r w:rsidR="00470095">
            <w:tab/>
          </w:r>
          <w:r>
            <w:t>2006</w:t>
          </w:r>
        </w:p>
        <w:sdt>
          <w:sdtPr>
            <w:id w:val="594836040"/>
            <w:placeholder>
              <w:docPart w:val="7B18BA0AF15B704F8D38A263B32ACCAA"/>
            </w:placeholder>
          </w:sdtPr>
          <w:sdtEndPr/>
          <w:sdtContent>
            <w:p w14:paraId="670ABC6F" w14:textId="77777777" w:rsidR="00075E2D" w:rsidRPr="006D7033" w:rsidRDefault="006D7033" w:rsidP="00576D07">
              <w:pPr>
                <w:pStyle w:val="BodyText"/>
                <w:rPr>
                  <w:bCs/>
                </w:rPr>
              </w:pPr>
              <w:r w:rsidRPr="006D7033">
                <w:rPr>
                  <w:bCs/>
                  <w:i/>
                  <w:iCs/>
                </w:rPr>
                <w:t>Mercer University</w:t>
              </w:r>
              <w:r w:rsidRPr="006D7033">
                <w:rPr>
                  <w:bCs/>
                  <w:iCs/>
                </w:rPr>
                <w:t>, Macon, GA</w:t>
              </w:r>
              <w:r w:rsidRPr="006D7033">
                <w:rPr>
                  <w:bCs/>
                  <w:i/>
                  <w:iCs/>
                </w:rPr>
                <w:t xml:space="preserve"> </w:t>
              </w:r>
              <w:r w:rsidR="00576D07" w:rsidRPr="006D7033">
                <w:t xml:space="preserve">| </w:t>
              </w:r>
              <w:r w:rsidRPr="006D7033">
                <w:t>Selected by College of Engineering, “Outstanding Electrical Engineering Student.”</w:t>
              </w:r>
            </w:p>
          </w:sdtContent>
        </w:sdt>
      </w:sdtContent>
    </w:sdt>
    <w:p w14:paraId="21EBD61A" w14:textId="77777777" w:rsidR="001358A3" w:rsidRDefault="001358A3">
      <w:pPr>
        <w:pStyle w:val="Heading1"/>
        <w:sectPr w:rsidR="001358A3"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F816CDF" w14:textId="77777777" w:rsidR="00075E2D" w:rsidRDefault="00086D53" w:rsidP="00810CDB">
      <w:pPr>
        <w:pStyle w:val="Heading1"/>
        <w:spacing w:before="240" w:after="120"/>
      </w:pPr>
      <w:r>
        <w:lastRenderedPageBreak/>
        <w:t>Skills</w:t>
      </w:r>
    </w:p>
    <w:sdt>
      <w:sdtPr>
        <w:id w:val="9459754"/>
        <w:placeholder>
          <w:docPart w:val="EFC4C3169B1F5743BCF10E1C635DDE56"/>
        </w:placeholder>
      </w:sdtPr>
      <w:sdtContent>
        <w:p w14:paraId="533AA783" w14:textId="77777777" w:rsidR="001358A3" w:rsidRDefault="001358A3" w:rsidP="003E66B7">
          <w:pPr>
            <w:pStyle w:val="BodyText"/>
            <w:spacing w:after="160" w:line="240" w:lineRule="auto"/>
            <w:ind w:left="720" w:hanging="720"/>
          </w:pPr>
          <w:r>
            <w:t>A true “Full Stack” Developer, from graphics to hardware.</w:t>
          </w:r>
        </w:p>
        <w:p w14:paraId="0C393A37" w14:textId="77777777" w:rsidR="001358A3" w:rsidRDefault="001358A3" w:rsidP="003E66B7">
          <w:pPr>
            <w:pStyle w:val="BodyText"/>
            <w:spacing w:after="160" w:line="240" w:lineRule="auto"/>
            <w:ind w:left="288" w:hanging="288"/>
          </w:pPr>
          <w:r w:rsidRPr="00810CDB">
            <w:t>Front End / UI:</w:t>
          </w:r>
          <w:r>
            <w:t xml:space="preserve"> Photographer. Typographic enthusiast. Passionate about user experience. I appreciat</w:t>
          </w:r>
          <w:r w:rsidR="00810CDB">
            <w:t>e the simplicity that React.js affords</w:t>
          </w:r>
          <w:r>
            <w:t>.</w:t>
          </w:r>
        </w:p>
        <w:p w14:paraId="0A7AF97F" w14:textId="2A09752A" w:rsidR="00F47640" w:rsidRDefault="00F47640" w:rsidP="003E66B7">
          <w:pPr>
            <w:pStyle w:val="BodyText"/>
            <w:spacing w:after="160" w:line="240" w:lineRule="auto"/>
            <w:ind w:left="288" w:hanging="288"/>
          </w:pPr>
          <w:r w:rsidRPr="00810CDB">
            <w:t>Programming:</w:t>
          </w:r>
          <w:r>
            <w:t xml:space="preserve"> </w:t>
          </w:r>
          <w:hyperlink r:id="rId11" w:history="1">
            <w:r w:rsidRPr="00AD6A5A">
              <w:rPr>
                <w:rStyle w:val="Hyperlink"/>
                <w:color w:val="263C5B" w:themeColor="accent4" w:themeShade="80"/>
              </w:rPr>
              <w:t>Python</w:t>
            </w:r>
          </w:hyperlink>
          <w:r>
            <w:t xml:space="preserve">, </w:t>
          </w:r>
          <w:hyperlink r:id="rId12" w:history="1">
            <w:r w:rsidRPr="00AD6A5A">
              <w:rPr>
                <w:rStyle w:val="Hyperlink"/>
                <w:color w:val="263C5B" w:themeColor="accent4" w:themeShade="80"/>
              </w:rPr>
              <w:t>Clojure</w:t>
            </w:r>
          </w:hyperlink>
          <w:r>
            <w:t xml:space="preserve">, </w:t>
          </w:r>
          <w:hyperlink r:id="rId13" w:history="1">
            <w:r w:rsidRPr="00AD6A5A">
              <w:rPr>
                <w:rStyle w:val="Hyperlink"/>
                <w:color w:val="263C5B" w:themeColor="accent4" w:themeShade="80"/>
              </w:rPr>
              <w:t>Haskell</w:t>
            </w:r>
          </w:hyperlink>
          <w:r>
            <w:t xml:space="preserve">, </w:t>
          </w:r>
          <w:hyperlink r:id="rId14" w:history="1">
            <w:r w:rsidR="00F71D3E" w:rsidRPr="00F71D3E">
              <w:rPr>
                <w:rStyle w:val="Hyperlink"/>
                <w:color w:val="263C5B" w:themeColor="accent4" w:themeShade="80"/>
              </w:rPr>
              <w:t>Fortran</w:t>
            </w:r>
          </w:hyperlink>
          <w:r>
            <w:t>,</w:t>
          </w:r>
          <w:r w:rsidR="00AD6A5A">
            <w:t xml:space="preserve"> </w:t>
          </w:r>
          <w:hyperlink r:id="rId15" w:history="1">
            <w:r w:rsidR="00AD6A5A" w:rsidRPr="00AD6A5A">
              <w:rPr>
                <w:rStyle w:val="Hyperlink"/>
                <w:color w:val="263C5B" w:themeColor="accent4" w:themeShade="80"/>
              </w:rPr>
              <w:t>Go</w:t>
            </w:r>
          </w:hyperlink>
          <w:r>
            <w:t xml:space="preserve"> … Whatever is best suited for the task at hand</w:t>
          </w:r>
        </w:p>
        <w:p w14:paraId="2AC22261" w14:textId="77777777" w:rsidR="001358A3" w:rsidRDefault="00F47640" w:rsidP="003E66B7">
          <w:pPr>
            <w:pStyle w:val="BodyText"/>
            <w:spacing w:after="160" w:line="240" w:lineRule="auto"/>
            <w:ind w:left="288" w:hanging="288"/>
          </w:pPr>
          <w:r w:rsidRPr="00810CDB">
            <w:t>Hardware:</w:t>
          </w:r>
          <w:r>
            <w:t xml:space="preserve"> I built my own induction wah pedal.</w:t>
          </w:r>
        </w:p>
      </w:sdtContent>
    </w:sdt>
    <w:p w14:paraId="74ADA147" w14:textId="77777777" w:rsidR="001358A3" w:rsidRDefault="001358A3" w:rsidP="001358A3">
      <w:pPr>
        <w:pStyle w:val="Heading1"/>
        <w:spacing w:before="200"/>
      </w:pPr>
      <w:r>
        <w:lastRenderedPageBreak/>
        <w:t>Talks</w:t>
      </w:r>
    </w:p>
    <w:p w14:paraId="441109EB" w14:textId="77777777" w:rsidR="001358A3" w:rsidRDefault="001358A3" w:rsidP="001358A3">
      <w:r>
        <w:t>The Network is Reliable and Other Tall Tales | 2016</w:t>
      </w:r>
    </w:p>
    <w:p w14:paraId="5CB65037" w14:textId="77777777" w:rsidR="001358A3" w:rsidRPr="00810CDB" w:rsidRDefault="00810CDB" w:rsidP="001358A3">
      <w:pPr>
        <w:rPr>
          <w:color w:val="263C5B" w:themeColor="accent4" w:themeShade="80"/>
        </w:rPr>
      </w:pPr>
      <w:hyperlink r:id="rId16" w:history="1">
        <w:r w:rsidRPr="00810CDB">
          <w:rPr>
            <w:rStyle w:val="Hyperlink"/>
            <w:color w:val="263C5B" w:themeColor="accent4" w:themeShade="80"/>
          </w:rPr>
          <w:t>https://youtu.be/dVriGc9pTgY?t=8m11s</w:t>
        </w:r>
      </w:hyperlink>
    </w:p>
    <w:p w14:paraId="593031A2" w14:textId="77777777" w:rsidR="00810CDB" w:rsidRDefault="00810CDB" w:rsidP="001358A3"/>
    <w:p w14:paraId="28ED0405" w14:textId="77777777" w:rsidR="001358A3" w:rsidRDefault="001358A3" w:rsidP="001358A3">
      <w:r>
        <w:t>The UNIX Philosophy | 2015</w:t>
      </w:r>
    </w:p>
    <w:p w14:paraId="27C00A6F" w14:textId="77777777" w:rsidR="001358A3" w:rsidRPr="00810CDB" w:rsidRDefault="00810CDB" w:rsidP="001358A3">
      <w:pPr>
        <w:rPr>
          <w:color w:val="263C5B" w:themeColor="accent4" w:themeShade="80"/>
        </w:rPr>
      </w:pPr>
      <w:hyperlink r:id="rId17" w:history="1">
        <w:r w:rsidR="001358A3" w:rsidRPr="00810CDB">
          <w:rPr>
            <w:rStyle w:val="Hyperlink"/>
            <w:color w:val="263C5B" w:themeColor="accent4" w:themeShade="80"/>
          </w:rPr>
          <w:t>https://youtu.be/6OKXxQQHTLQ</w:t>
        </w:r>
      </w:hyperlink>
    </w:p>
    <w:sectPr w:rsidR="001358A3" w:rsidRPr="00810CDB" w:rsidSect="001358A3">
      <w:type w:val="continuous"/>
      <w:pgSz w:w="12240" w:h="15840"/>
      <w:pgMar w:top="720" w:right="720" w:bottom="720" w:left="720" w:header="720" w:footer="72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2BC8E" w14:textId="77777777" w:rsidR="000701B0" w:rsidRDefault="000701B0">
      <w:pPr>
        <w:spacing w:line="240" w:lineRule="auto"/>
      </w:pPr>
      <w:r>
        <w:separator/>
      </w:r>
    </w:p>
  </w:endnote>
  <w:endnote w:type="continuationSeparator" w:id="0">
    <w:p w14:paraId="014618A6" w14:textId="77777777" w:rsidR="000701B0" w:rsidRDefault="00070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87FCF" w14:textId="77777777" w:rsidR="000701B0" w:rsidRDefault="000701B0">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D1D44" w14:textId="77777777" w:rsidR="000701B0" w:rsidRDefault="000701B0">
      <w:pPr>
        <w:spacing w:line="240" w:lineRule="auto"/>
      </w:pPr>
      <w:r>
        <w:separator/>
      </w:r>
    </w:p>
  </w:footnote>
  <w:footnote w:type="continuationSeparator" w:id="0">
    <w:p w14:paraId="3B3F472A" w14:textId="77777777" w:rsidR="000701B0" w:rsidRDefault="000701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0701B0" w14:paraId="62FD96AE" w14:textId="77777777">
      <w:tc>
        <w:tcPr>
          <w:tcW w:w="8298" w:type="dxa"/>
          <w:vAlign w:val="center"/>
        </w:tcPr>
        <w:p w14:paraId="31DA3B0C" w14:textId="77777777" w:rsidR="000701B0" w:rsidRDefault="000701B0">
          <w:pPr>
            <w:pStyle w:val="Title"/>
          </w:pPr>
        </w:p>
      </w:tc>
      <w:tc>
        <w:tcPr>
          <w:tcW w:w="2718" w:type="dxa"/>
          <w:vAlign w:val="center"/>
        </w:tcPr>
        <w:p w14:paraId="1C181580" w14:textId="77777777" w:rsidR="000701B0" w:rsidRDefault="000701B0">
          <w:pPr>
            <w:pStyle w:val="Boxes"/>
          </w:pPr>
          <w:r>
            <w:rPr>
              <w:noProof/>
            </w:rPr>
            <w:drawing>
              <wp:inline distT="0" distB="0" distL="0" distR="0" wp14:anchorId="5C1ED9CB" wp14:editId="269635DC">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B9D0F16" wp14:editId="0358BADA">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E04FA69" wp14:editId="20077759">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97A45B5" wp14:editId="42D10952">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85F5D16" wp14:editId="2D830E14">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58A807B" w14:textId="77777777" w:rsidR="000701B0" w:rsidRDefault="000701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0701B0" w14:paraId="5841B8B0" w14:textId="77777777">
      <w:tc>
        <w:tcPr>
          <w:tcW w:w="8298" w:type="dxa"/>
          <w:vAlign w:val="center"/>
        </w:tcPr>
        <w:p w14:paraId="0F388AD9" w14:textId="77777777" w:rsidR="000701B0" w:rsidRDefault="000701B0">
          <w:pPr>
            <w:pStyle w:val="Title"/>
          </w:pPr>
          <w:r>
            <w:fldChar w:fldCharType="begin"/>
          </w:r>
          <w:r>
            <w:instrText xml:space="preserve"> PLACEHOLDER </w:instrText>
          </w:r>
          <w:r>
            <w:fldChar w:fldCharType="begin"/>
          </w:r>
          <w:r>
            <w:instrText xml:space="preserve"> IF </w:instrText>
          </w:r>
          <w:fldSimple w:instr=" USERNAME ">
            <w:r>
              <w:rPr>
                <w:noProof/>
              </w:rPr>
              <w:instrText>Stephen Spalding</w:instrText>
            </w:r>
          </w:fldSimple>
          <w:r>
            <w:instrText xml:space="preserve">="" "[Your Name]" </w:instrText>
          </w:r>
          <w:fldSimple w:instr=" USERNAME ">
            <w:r>
              <w:rPr>
                <w:noProof/>
              </w:rPr>
              <w:instrText>Stephen Spalding</w:instrText>
            </w:r>
          </w:fldSimple>
          <w:r>
            <w:fldChar w:fldCharType="separate"/>
          </w:r>
          <w:r>
            <w:rPr>
              <w:noProof/>
            </w:rPr>
            <w:instrText>Stephen Spalding</w:instrText>
          </w:r>
          <w:r>
            <w:fldChar w:fldCharType="end"/>
          </w:r>
          <w:r>
            <w:instrText xml:space="preserve"> \* MERGEFORMAT</w:instrText>
          </w:r>
          <w:r>
            <w:fldChar w:fldCharType="separate"/>
          </w:r>
          <w:r w:rsidR="00667EFF">
            <w:t xml:space="preserve">Stephen </w:t>
          </w:r>
          <w:r w:rsidR="00667EFF">
            <w:rPr>
              <w:noProof/>
            </w:rPr>
            <w:t>Spalding</w:t>
          </w:r>
          <w:r>
            <w:fldChar w:fldCharType="end"/>
          </w:r>
        </w:p>
      </w:tc>
      <w:tc>
        <w:tcPr>
          <w:tcW w:w="2718" w:type="dxa"/>
          <w:vAlign w:val="center"/>
        </w:tcPr>
        <w:p w14:paraId="07335B49" w14:textId="77777777" w:rsidR="000701B0" w:rsidRDefault="000701B0">
          <w:pPr>
            <w:pStyle w:val="Boxes"/>
          </w:pPr>
          <w:r>
            <w:rPr>
              <w:noProof/>
            </w:rPr>
            <w:drawing>
              <wp:inline distT="0" distB="0" distL="0" distR="0" wp14:anchorId="17BFDD20" wp14:editId="3692CF8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92FF251" wp14:editId="7F6FCE76">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F50782E" wp14:editId="4D1F6B88">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96D0CC2" wp14:editId="778F4BD6">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F5D3705" wp14:editId="46149268">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C57287A" w14:textId="77777777" w:rsidR="000701B0" w:rsidRDefault="000701B0">
    <w:pPr>
      <w:pStyle w:val="ContactDetails"/>
    </w:pPr>
    <w:r>
      <w:t>1502 W 54</w:t>
    </w:r>
    <w:r w:rsidRPr="00E625A3">
      <w:rPr>
        <w:vertAlign w:val="superscript"/>
      </w:rPr>
      <w:t>th</w:t>
    </w:r>
    <w:r>
      <w:t xml:space="preserve"> Street </w:t>
    </w:r>
    <w:r>
      <w:sym w:font="Wingdings 2" w:char="F097"/>
    </w:r>
    <w:r>
      <w:t xml:space="preserve"> Chattanooga, TN 37409 </w:t>
    </w:r>
    <w:r>
      <w:sym w:font="Wingdings 2" w:char="F097"/>
    </w:r>
    <w:r>
      <w:t xml:space="preserve"> Phone: 423.503.2229 </w:t>
    </w:r>
    <w:r>
      <w:sym w:font="Wingdings 2" w:char="F097"/>
    </w:r>
    <w:r>
      <w:t xml:space="preserve"> E-Mail:</w:t>
    </w:r>
    <w:r w:rsidRPr="008D3F7E">
      <w:rPr>
        <w:color w:val="263C5B" w:themeColor="accent4" w:themeShade="80"/>
      </w:rPr>
      <w:t xml:space="preserve"> </w:t>
    </w:r>
    <w:hyperlink r:id="rId2" w:history="1">
      <w:r w:rsidRPr="008D3F7E">
        <w:rPr>
          <w:rStyle w:val="Hyperlink"/>
          <w:color w:val="263C5B" w:themeColor="accent4" w:themeShade="80"/>
        </w:rPr>
        <w:t>stephen.sp@lding.co</w:t>
      </w:r>
    </w:hyperlink>
    <w:r>
      <w:t xml:space="preserve"> </w:t>
    </w:r>
    <w:r>
      <w:sym w:font="Wingdings 2" w:char="F097"/>
    </w:r>
    <w:r>
      <w:t xml:space="preserve"> </w:t>
    </w:r>
    <w:hyperlink r:id="rId3" w:history="1">
      <w:r w:rsidRPr="008D3F7E">
        <w:rPr>
          <w:rStyle w:val="Hyperlink"/>
          <w:color w:val="263C5B" w:themeColor="accent4" w:themeShade="80"/>
        </w:rPr>
        <w:t>http://fotoetienne.github.io/cv</w:t>
      </w:r>
    </w:hyperlink>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45B26EC5"/>
    <w:multiLevelType w:val="multilevel"/>
    <w:tmpl w:val="A66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258E6"/>
    <w:rsid w:val="000701B0"/>
    <w:rsid w:val="00075E2D"/>
    <w:rsid w:val="00086D53"/>
    <w:rsid w:val="001358A3"/>
    <w:rsid w:val="001D594F"/>
    <w:rsid w:val="002B1B07"/>
    <w:rsid w:val="003D270A"/>
    <w:rsid w:val="003E66B7"/>
    <w:rsid w:val="00470095"/>
    <w:rsid w:val="004E3669"/>
    <w:rsid w:val="00576D07"/>
    <w:rsid w:val="00667EFF"/>
    <w:rsid w:val="00686C81"/>
    <w:rsid w:val="006D7033"/>
    <w:rsid w:val="007258E6"/>
    <w:rsid w:val="00810CDB"/>
    <w:rsid w:val="008A1340"/>
    <w:rsid w:val="008D3F7E"/>
    <w:rsid w:val="00974B9C"/>
    <w:rsid w:val="00A458DD"/>
    <w:rsid w:val="00AD6A5A"/>
    <w:rsid w:val="00B75344"/>
    <w:rsid w:val="00BE2BC8"/>
    <w:rsid w:val="00C87FD5"/>
    <w:rsid w:val="00D245A5"/>
    <w:rsid w:val="00D548A5"/>
    <w:rsid w:val="00DF4E42"/>
    <w:rsid w:val="00E625A3"/>
    <w:rsid w:val="00EB5A65"/>
    <w:rsid w:val="00F47640"/>
    <w:rsid w:val="00F71D3E"/>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4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EFC4C3169B1F5743BCF10E1C635DDE56">
    <w:name w:val="EFC4C3169B1F5743BCF10E1C635DDE56"/>
    <w:rsid w:val="006D7033"/>
    <w:rPr>
      <w:sz w:val="24"/>
      <w:szCs w:val="24"/>
      <w:lang w:eastAsia="ja-JP"/>
    </w:rPr>
  </w:style>
  <w:style w:type="character" w:styleId="Hyperlink">
    <w:name w:val="Hyperlink"/>
    <w:basedOn w:val="DefaultParagraphFont"/>
    <w:uiPriority w:val="99"/>
    <w:unhideWhenUsed/>
    <w:rsid w:val="00810CDB"/>
    <w:rPr>
      <w:color w:val="00ED8F" w:themeColor="hyperlink"/>
      <w:u w:val="single"/>
    </w:rPr>
  </w:style>
  <w:style w:type="character" w:styleId="FollowedHyperlink">
    <w:name w:val="FollowedHyperlink"/>
    <w:basedOn w:val="DefaultParagraphFont"/>
    <w:uiPriority w:val="99"/>
    <w:semiHidden/>
    <w:unhideWhenUsed/>
    <w:rsid w:val="00AD6A5A"/>
    <w:rPr>
      <w:color w:val="8D009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EFC4C3169B1F5743BCF10E1C635DDE56">
    <w:name w:val="EFC4C3169B1F5743BCF10E1C635DDE56"/>
    <w:rsid w:val="006D7033"/>
    <w:rPr>
      <w:sz w:val="24"/>
      <w:szCs w:val="24"/>
      <w:lang w:eastAsia="ja-JP"/>
    </w:rPr>
  </w:style>
  <w:style w:type="character" w:styleId="Hyperlink">
    <w:name w:val="Hyperlink"/>
    <w:basedOn w:val="DefaultParagraphFont"/>
    <w:uiPriority w:val="99"/>
    <w:unhideWhenUsed/>
    <w:rsid w:val="00810CDB"/>
    <w:rPr>
      <w:color w:val="00ED8F" w:themeColor="hyperlink"/>
      <w:u w:val="single"/>
    </w:rPr>
  </w:style>
  <w:style w:type="character" w:styleId="FollowedHyperlink">
    <w:name w:val="FollowedHyperlink"/>
    <w:basedOn w:val="DefaultParagraphFont"/>
    <w:uiPriority w:val="99"/>
    <w:semiHidden/>
    <w:unhideWhenUsed/>
    <w:rsid w:val="00AD6A5A"/>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361784">
      <w:bodyDiv w:val="1"/>
      <w:marLeft w:val="0"/>
      <w:marRight w:val="0"/>
      <w:marTop w:val="0"/>
      <w:marBottom w:val="0"/>
      <w:divBdr>
        <w:top w:val="none" w:sz="0" w:space="0" w:color="auto"/>
        <w:left w:val="none" w:sz="0" w:space="0" w:color="auto"/>
        <w:bottom w:val="none" w:sz="0" w:space="0" w:color="auto"/>
        <w:right w:val="none" w:sz="0" w:space="0" w:color="auto"/>
      </w:divBdr>
    </w:div>
    <w:div w:id="448135469">
      <w:bodyDiv w:val="1"/>
      <w:marLeft w:val="0"/>
      <w:marRight w:val="0"/>
      <w:marTop w:val="0"/>
      <w:marBottom w:val="0"/>
      <w:divBdr>
        <w:top w:val="none" w:sz="0" w:space="0" w:color="auto"/>
        <w:left w:val="none" w:sz="0" w:space="0" w:color="auto"/>
        <w:bottom w:val="none" w:sz="0" w:space="0" w:color="auto"/>
        <w:right w:val="none" w:sz="0" w:space="0" w:color="auto"/>
      </w:divBdr>
    </w:div>
    <w:div w:id="454300258">
      <w:bodyDiv w:val="1"/>
      <w:marLeft w:val="0"/>
      <w:marRight w:val="0"/>
      <w:marTop w:val="0"/>
      <w:marBottom w:val="0"/>
      <w:divBdr>
        <w:top w:val="none" w:sz="0" w:space="0" w:color="auto"/>
        <w:left w:val="none" w:sz="0" w:space="0" w:color="auto"/>
        <w:bottom w:val="none" w:sz="0" w:space="0" w:color="auto"/>
        <w:right w:val="none" w:sz="0" w:space="0" w:color="auto"/>
      </w:divBdr>
    </w:div>
    <w:div w:id="486023144">
      <w:bodyDiv w:val="1"/>
      <w:marLeft w:val="0"/>
      <w:marRight w:val="0"/>
      <w:marTop w:val="0"/>
      <w:marBottom w:val="0"/>
      <w:divBdr>
        <w:top w:val="none" w:sz="0" w:space="0" w:color="auto"/>
        <w:left w:val="none" w:sz="0" w:space="0" w:color="auto"/>
        <w:bottom w:val="none" w:sz="0" w:space="0" w:color="auto"/>
        <w:right w:val="none" w:sz="0" w:space="0" w:color="auto"/>
      </w:divBdr>
    </w:div>
    <w:div w:id="617102656">
      <w:bodyDiv w:val="1"/>
      <w:marLeft w:val="0"/>
      <w:marRight w:val="0"/>
      <w:marTop w:val="0"/>
      <w:marBottom w:val="0"/>
      <w:divBdr>
        <w:top w:val="none" w:sz="0" w:space="0" w:color="auto"/>
        <w:left w:val="none" w:sz="0" w:space="0" w:color="auto"/>
        <w:bottom w:val="none" w:sz="0" w:space="0" w:color="auto"/>
        <w:right w:val="none" w:sz="0" w:space="0" w:color="auto"/>
      </w:divBdr>
    </w:div>
    <w:div w:id="819007254">
      <w:bodyDiv w:val="1"/>
      <w:marLeft w:val="0"/>
      <w:marRight w:val="0"/>
      <w:marTop w:val="0"/>
      <w:marBottom w:val="0"/>
      <w:divBdr>
        <w:top w:val="none" w:sz="0" w:space="0" w:color="auto"/>
        <w:left w:val="none" w:sz="0" w:space="0" w:color="auto"/>
        <w:bottom w:val="none" w:sz="0" w:space="0" w:color="auto"/>
        <w:right w:val="none" w:sz="0" w:space="0" w:color="auto"/>
      </w:divBdr>
    </w:div>
    <w:div w:id="894900605">
      <w:bodyDiv w:val="1"/>
      <w:marLeft w:val="0"/>
      <w:marRight w:val="0"/>
      <w:marTop w:val="0"/>
      <w:marBottom w:val="0"/>
      <w:divBdr>
        <w:top w:val="none" w:sz="0" w:space="0" w:color="auto"/>
        <w:left w:val="none" w:sz="0" w:space="0" w:color="auto"/>
        <w:bottom w:val="none" w:sz="0" w:space="0" w:color="auto"/>
        <w:right w:val="none" w:sz="0" w:space="0" w:color="auto"/>
      </w:divBdr>
    </w:div>
    <w:div w:id="1071999772">
      <w:bodyDiv w:val="1"/>
      <w:marLeft w:val="0"/>
      <w:marRight w:val="0"/>
      <w:marTop w:val="0"/>
      <w:marBottom w:val="0"/>
      <w:divBdr>
        <w:top w:val="none" w:sz="0" w:space="0" w:color="auto"/>
        <w:left w:val="none" w:sz="0" w:space="0" w:color="auto"/>
        <w:bottom w:val="none" w:sz="0" w:space="0" w:color="auto"/>
        <w:right w:val="none" w:sz="0" w:space="0" w:color="auto"/>
      </w:divBdr>
    </w:div>
    <w:div w:id="1092628296">
      <w:bodyDiv w:val="1"/>
      <w:marLeft w:val="0"/>
      <w:marRight w:val="0"/>
      <w:marTop w:val="0"/>
      <w:marBottom w:val="0"/>
      <w:divBdr>
        <w:top w:val="none" w:sz="0" w:space="0" w:color="auto"/>
        <w:left w:val="none" w:sz="0" w:space="0" w:color="auto"/>
        <w:bottom w:val="none" w:sz="0" w:space="0" w:color="auto"/>
        <w:right w:val="none" w:sz="0" w:space="0" w:color="auto"/>
      </w:divBdr>
    </w:div>
    <w:div w:id="1164970724">
      <w:bodyDiv w:val="1"/>
      <w:marLeft w:val="0"/>
      <w:marRight w:val="0"/>
      <w:marTop w:val="0"/>
      <w:marBottom w:val="0"/>
      <w:divBdr>
        <w:top w:val="none" w:sz="0" w:space="0" w:color="auto"/>
        <w:left w:val="none" w:sz="0" w:space="0" w:color="auto"/>
        <w:bottom w:val="none" w:sz="0" w:space="0" w:color="auto"/>
        <w:right w:val="none" w:sz="0" w:space="0" w:color="auto"/>
      </w:divBdr>
    </w:div>
    <w:div w:id="1179808927">
      <w:bodyDiv w:val="1"/>
      <w:marLeft w:val="0"/>
      <w:marRight w:val="0"/>
      <w:marTop w:val="0"/>
      <w:marBottom w:val="0"/>
      <w:divBdr>
        <w:top w:val="none" w:sz="0" w:space="0" w:color="auto"/>
        <w:left w:val="none" w:sz="0" w:space="0" w:color="auto"/>
        <w:bottom w:val="none" w:sz="0" w:space="0" w:color="auto"/>
        <w:right w:val="none" w:sz="0" w:space="0" w:color="auto"/>
      </w:divBdr>
    </w:div>
    <w:div w:id="1196113795">
      <w:bodyDiv w:val="1"/>
      <w:marLeft w:val="0"/>
      <w:marRight w:val="0"/>
      <w:marTop w:val="0"/>
      <w:marBottom w:val="0"/>
      <w:divBdr>
        <w:top w:val="none" w:sz="0" w:space="0" w:color="auto"/>
        <w:left w:val="none" w:sz="0" w:space="0" w:color="auto"/>
        <w:bottom w:val="none" w:sz="0" w:space="0" w:color="auto"/>
        <w:right w:val="none" w:sz="0" w:space="0" w:color="auto"/>
      </w:divBdr>
    </w:div>
    <w:div w:id="1248226161">
      <w:bodyDiv w:val="1"/>
      <w:marLeft w:val="0"/>
      <w:marRight w:val="0"/>
      <w:marTop w:val="0"/>
      <w:marBottom w:val="0"/>
      <w:divBdr>
        <w:top w:val="none" w:sz="0" w:space="0" w:color="auto"/>
        <w:left w:val="none" w:sz="0" w:space="0" w:color="auto"/>
        <w:bottom w:val="none" w:sz="0" w:space="0" w:color="auto"/>
        <w:right w:val="none" w:sz="0" w:space="0" w:color="auto"/>
      </w:divBdr>
    </w:div>
    <w:div w:id="1257055516">
      <w:bodyDiv w:val="1"/>
      <w:marLeft w:val="0"/>
      <w:marRight w:val="0"/>
      <w:marTop w:val="0"/>
      <w:marBottom w:val="0"/>
      <w:divBdr>
        <w:top w:val="none" w:sz="0" w:space="0" w:color="auto"/>
        <w:left w:val="none" w:sz="0" w:space="0" w:color="auto"/>
        <w:bottom w:val="none" w:sz="0" w:space="0" w:color="auto"/>
        <w:right w:val="none" w:sz="0" w:space="0" w:color="auto"/>
      </w:divBdr>
    </w:div>
    <w:div w:id="1598364948">
      <w:bodyDiv w:val="1"/>
      <w:marLeft w:val="0"/>
      <w:marRight w:val="0"/>
      <w:marTop w:val="0"/>
      <w:marBottom w:val="0"/>
      <w:divBdr>
        <w:top w:val="none" w:sz="0" w:space="0" w:color="auto"/>
        <w:left w:val="none" w:sz="0" w:space="0" w:color="auto"/>
        <w:bottom w:val="none" w:sz="0" w:space="0" w:color="auto"/>
        <w:right w:val="none" w:sz="0" w:space="0" w:color="auto"/>
      </w:divBdr>
    </w:div>
    <w:div w:id="1794591014">
      <w:bodyDiv w:val="1"/>
      <w:marLeft w:val="0"/>
      <w:marRight w:val="0"/>
      <w:marTop w:val="0"/>
      <w:marBottom w:val="0"/>
      <w:divBdr>
        <w:top w:val="none" w:sz="0" w:space="0" w:color="auto"/>
        <w:left w:val="none" w:sz="0" w:space="0" w:color="auto"/>
        <w:bottom w:val="none" w:sz="0" w:space="0" w:color="auto"/>
        <w:right w:val="none" w:sz="0" w:space="0" w:color="auto"/>
      </w:divBdr>
    </w:div>
    <w:div w:id="1805074510">
      <w:bodyDiv w:val="1"/>
      <w:marLeft w:val="0"/>
      <w:marRight w:val="0"/>
      <w:marTop w:val="0"/>
      <w:marBottom w:val="0"/>
      <w:divBdr>
        <w:top w:val="none" w:sz="0" w:space="0" w:color="auto"/>
        <w:left w:val="none" w:sz="0" w:space="0" w:color="auto"/>
        <w:bottom w:val="none" w:sz="0" w:space="0" w:color="auto"/>
        <w:right w:val="none" w:sz="0" w:space="0" w:color="auto"/>
      </w:divBdr>
    </w:div>
    <w:div w:id="1833255673">
      <w:bodyDiv w:val="1"/>
      <w:marLeft w:val="0"/>
      <w:marRight w:val="0"/>
      <w:marTop w:val="0"/>
      <w:marBottom w:val="0"/>
      <w:divBdr>
        <w:top w:val="none" w:sz="0" w:space="0" w:color="auto"/>
        <w:left w:val="none" w:sz="0" w:space="0" w:color="auto"/>
        <w:bottom w:val="none" w:sz="0" w:space="0" w:color="auto"/>
        <w:right w:val="none" w:sz="0" w:space="0" w:color="auto"/>
      </w:divBdr>
    </w:div>
    <w:div w:id="1885553720">
      <w:bodyDiv w:val="1"/>
      <w:marLeft w:val="0"/>
      <w:marRight w:val="0"/>
      <w:marTop w:val="0"/>
      <w:marBottom w:val="0"/>
      <w:divBdr>
        <w:top w:val="none" w:sz="0" w:space="0" w:color="auto"/>
        <w:left w:val="none" w:sz="0" w:space="0" w:color="auto"/>
        <w:bottom w:val="none" w:sz="0" w:space="0" w:color="auto"/>
        <w:right w:val="none" w:sz="0" w:space="0" w:color="auto"/>
      </w:divBdr>
    </w:div>
    <w:div w:id="203379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yperlink" Target="https://github.com/fotoetienne/shootout/blob/master/2014-08-11/stephen/shootout.py" TargetMode="External"/><Relationship Id="rId12" Type="http://schemas.openxmlformats.org/officeDocument/2006/relationships/hyperlink" Target="https://github.com/fotoetienne/steadyhash/blob/master/src/steadyhash/maglev.cljc" TargetMode="External"/><Relationship Id="rId13" Type="http://schemas.openxmlformats.org/officeDocument/2006/relationships/hyperlink" Target="https://github.com/fotoetienne/riskattack" TargetMode="External"/><Relationship Id="rId14" Type="http://schemas.openxmlformats.org/officeDocument/2006/relationships/hyperlink" Target="https://github.com/fotoetienne/shootout/blob/master/2015-12-01/stephen/wabbits/WABBITS.FOR" TargetMode="External"/><Relationship Id="rId15" Type="http://schemas.openxmlformats.org/officeDocument/2006/relationships/hyperlink" Target="https://github.com/fotoetienne/humot" TargetMode="External"/><Relationship Id="rId16" Type="http://schemas.openxmlformats.org/officeDocument/2006/relationships/hyperlink" Target="https://youtu.be/dVriGc9pTgY?t=8m11s" TargetMode="External"/><Relationship Id="rId17" Type="http://schemas.openxmlformats.org/officeDocument/2006/relationships/hyperlink" Target="https://youtu.be/6OKXxQQHTLQ" TargetMode="Externa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stephen.sp@lding.co" TargetMode="External"/><Relationship Id="rId3" Type="http://schemas.openxmlformats.org/officeDocument/2006/relationships/hyperlink" Target="http://fotoetienne.github.io/c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EA16CD100B8743857812DF4FFA23DE"/>
        <w:category>
          <w:name w:val="General"/>
          <w:gallery w:val="placeholder"/>
        </w:category>
        <w:types>
          <w:type w:val="bbPlcHdr"/>
        </w:types>
        <w:behaviors>
          <w:behavior w:val="content"/>
        </w:behaviors>
        <w:guid w:val="{546E0BED-E2D7-D04A-85A8-30ADADE663AF}"/>
      </w:docPartPr>
      <w:docPartBody>
        <w:p w:rsidR="00B66DB8" w:rsidRDefault="00B66DB8">
          <w:pPr>
            <w:pStyle w:val="94EA16CD100B8743857812DF4FFA23D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5208FD4779C4547B39A52A96EEA7A9A"/>
        <w:category>
          <w:name w:val="General"/>
          <w:gallery w:val="placeholder"/>
        </w:category>
        <w:types>
          <w:type w:val="bbPlcHdr"/>
        </w:types>
        <w:behaviors>
          <w:behavior w:val="content"/>
        </w:behaviors>
        <w:guid w:val="{5CF56A6C-A191-714D-9353-FBA4B3C8CB27}"/>
      </w:docPartPr>
      <w:docPartBody>
        <w:p w:rsidR="00B66DB8" w:rsidRDefault="00B66DB8">
          <w:pPr>
            <w:pStyle w:val="E5208FD4779C4547B39A52A96EEA7A9A"/>
          </w:pPr>
          <w:r>
            <w:t>Lorem ipsum dolor</w:t>
          </w:r>
        </w:p>
      </w:docPartBody>
    </w:docPart>
    <w:docPart>
      <w:docPartPr>
        <w:name w:val="90984E59745D3845BDE2FC3938A8DB1E"/>
        <w:category>
          <w:name w:val="General"/>
          <w:gallery w:val="placeholder"/>
        </w:category>
        <w:types>
          <w:type w:val="bbPlcHdr"/>
        </w:types>
        <w:behaviors>
          <w:behavior w:val="content"/>
        </w:behaviors>
        <w:guid w:val="{86381006-1354-FD46-A9B4-B22409E65FFD}"/>
      </w:docPartPr>
      <w:docPartBody>
        <w:p w:rsidR="00B66DB8" w:rsidRDefault="00B66DB8">
          <w:pPr>
            <w:pStyle w:val="ListBullet"/>
          </w:pPr>
          <w:r>
            <w:t>Etiam cursus suscipit enim. Nulla facilisi. Integer eleifend diam eu diam. Donec dapibus enim sollicitudin nulla. Nam hendrerit. Nunc id nisi. Curabitur sed neque. Pellentesque placerat consequat pede.</w:t>
          </w:r>
        </w:p>
        <w:p w:rsidR="00B66DB8" w:rsidRDefault="00B66DB8">
          <w:pPr>
            <w:pStyle w:val="ListBullet"/>
          </w:pPr>
          <w:r>
            <w:t>Nullam dapibus elementum metus. Aenean libero sem, commodo euismod, imperdiet et, molestie vel, neque. Duis nec sapien eu pede consectetuer placerat.</w:t>
          </w:r>
        </w:p>
        <w:p w:rsidR="00B66DB8" w:rsidRDefault="00B66DB8">
          <w:pPr>
            <w:pStyle w:val="90984E59745D3845BDE2FC3938A8DB1E"/>
          </w:pPr>
          <w:r>
            <w:t>Pellentesque interdum, tellus non consectetuer mattis, lectus eros volutpat nunc, auctor nonummy nulla lectus nec tellus. Aliquam hendrerit lorem vulputate turpis.</w:t>
          </w:r>
        </w:p>
      </w:docPartBody>
    </w:docPart>
    <w:docPart>
      <w:docPartPr>
        <w:name w:val="44C824E5AF0DBE4986C34E9F349B2278"/>
        <w:category>
          <w:name w:val="General"/>
          <w:gallery w:val="placeholder"/>
        </w:category>
        <w:types>
          <w:type w:val="bbPlcHdr"/>
        </w:types>
        <w:behaviors>
          <w:behavior w:val="content"/>
        </w:behaviors>
        <w:guid w:val="{1DB4215D-BE1B-9949-B026-4EE5D4B2B2E1}"/>
      </w:docPartPr>
      <w:docPartBody>
        <w:p w:rsidR="00B66DB8" w:rsidRDefault="00B66DB8">
          <w:pPr>
            <w:pStyle w:val="44C824E5AF0DBE4986C34E9F349B2278"/>
          </w:pPr>
          <w:r>
            <w:t>Lorem ipsum dolor</w:t>
          </w:r>
        </w:p>
      </w:docPartBody>
    </w:docPart>
    <w:docPart>
      <w:docPartPr>
        <w:name w:val="9E3C739EED91C544A192B2168566517B"/>
        <w:category>
          <w:name w:val="General"/>
          <w:gallery w:val="placeholder"/>
        </w:category>
        <w:types>
          <w:type w:val="bbPlcHdr"/>
        </w:types>
        <w:behaviors>
          <w:behavior w:val="content"/>
        </w:behaviors>
        <w:guid w:val="{D609B5E2-2633-8041-9318-83B32058E32F}"/>
      </w:docPartPr>
      <w:docPartBody>
        <w:p w:rsidR="00B66DB8" w:rsidRDefault="00B66DB8">
          <w:pPr>
            <w:pStyle w:val="ListBullet"/>
          </w:pPr>
          <w:r>
            <w:t>Etiam cursus suscipit enim. Nulla facilisi. Integer eleifend diam eu diam. Donec dapibus enim sollicitudin nulla. Nam hendrerit. Nunc id nisi. Curabitur sed neque. Pellentesque placerat consequat pede.</w:t>
          </w:r>
        </w:p>
        <w:p w:rsidR="00B66DB8" w:rsidRDefault="00B66DB8">
          <w:pPr>
            <w:pStyle w:val="ListBullet"/>
          </w:pPr>
          <w:r>
            <w:t>Nullam dapibus elementum metus. Aenean libero sem, commodo euismod, imperdiet et, molestie vel, neque. Duis nec sapien eu pede consectetuer placerat.</w:t>
          </w:r>
        </w:p>
        <w:p w:rsidR="00B66DB8" w:rsidRDefault="00B66DB8">
          <w:pPr>
            <w:pStyle w:val="9E3C739EED91C544A192B2168566517B"/>
          </w:pPr>
          <w:r>
            <w:t>Pellentesque interdum, tellus non consectetuer mattis, lectus eros volutpat nunc, auctor nonummy nulla lectus nec tellus. Aliquam hendrerit lorem vulputate turpis.</w:t>
          </w:r>
        </w:p>
      </w:docPartBody>
    </w:docPart>
    <w:docPart>
      <w:docPartPr>
        <w:name w:val="88C0AF452FB43A44A900403181B2D021"/>
        <w:category>
          <w:name w:val="General"/>
          <w:gallery w:val="placeholder"/>
        </w:category>
        <w:types>
          <w:type w:val="bbPlcHdr"/>
        </w:types>
        <w:behaviors>
          <w:behavior w:val="content"/>
        </w:behaviors>
        <w:guid w:val="{A96A4816-B739-0842-B7B1-429C225BEDE7}"/>
      </w:docPartPr>
      <w:docPartBody>
        <w:p w:rsidR="00B66DB8" w:rsidRDefault="00B66DB8">
          <w:pPr>
            <w:pStyle w:val="88C0AF452FB43A44A900403181B2D021"/>
          </w:pPr>
          <w:r>
            <w:t>Aliquam dapibus.</w:t>
          </w:r>
        </w:p>
      </w:docPartBody>
    </w:docPart>
    <w:docPart>
      <w:docPartPr>
        <w:name w:val="60C08C58F784CE4FB86A435A8D39760C"/>
        <w:category>
          <w:name w:val="General"/>
          <w:gallery w:val="placeholder"/>
        </w:category>
        <w:types>
          <w:type w:val="bbPlcHdr"/>
        </w:types>
        <w:behaviors>
          <w:behavior w:val="content"/>
        </w:behaviors>
        <w:guid w:val="{DCC990BE-E067-8244-9EFA-209CD6D0279C}"/>
      </w:docPartPr>
      <w:docPartBody>
        <w:p w:rsidR="00B66DB8" w:rsidRDefault="00B66DB8">
          <w:pPr>
            <w:pStyle w:val="60C08C58F784CE4FB86A435A8D39760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0974DD9F1C1324DB73F9C0C9EA4EB5C"/>
        <w:category>
          <w:name w:val="General"/>
          <w:gallery w:val="placeholder"/>
        </w:category>
        <w:types>
          <w:type w:val="bbPlcHdr"/>
        </w:types>
        <w:behaviors>
          <w:behavior w:val="content"/>
        </w:behaviors>
        <w:guid w:val="{C59B5273-09D0-B244-979E-6D6ED9A12FB5}"/>
      </w:docPartPr>
      <w:docPartBody>
        <w:p w:rsidR="00B66DB8" w:rsidRDefault="00B66DB8">
          <w:pPr>
            <w:pStyle w:val="90974DD9F1C1324DB73F9C0C9EA4EB5C"/>
          </w:pPr>
          <w:r>
            <w:t>Aliquam dapibus.</w:t>
          </w:r>
        </w:p>
      </w:docPartBody>
    </w:docPart>
    <w:docPart>
      <w:docPartPr>
        <w:name w:val="9919C7CE6E808F4FA83EAF16C4F6D93C"/>
        <w:category>
          <w:name w:val="General"/>
          <w:gallery w:val="placeholder"/>
        </w:category>
        <w:types>
          <w:type w:val="bbPlcHdr"/>
        </w:types>
        <w:behaviors>
          <w:behavior w:val="content"/>
        </w:behaviors>
        <w:guid w:val="{00202140-5FF2-3647-9BD9-2E91C25DD50F}"/>
      </w:docPartPr>
      <w:docPartBody>
        <w:p w:rsidR="00B66DB8" w:rsidRDefault="00B66DB8">
          <w:pPr>
            <w:pStyle w:val="9919C7CE6E808F4FA83EAF16C4F6D93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FC4C3169B1F5743BCF10E1C635DDE56"/>
        <w:category>
          <w:name w:val="General"/>
          <w:gallery w:val="placeholder"/>
        </w:category>
        <w:types>
          <w:type w:val="bbPlcHdr"/>
        </w:types>
        <w:behaviors>
          <w:behavior w:val="content"/>
        </w:behaviors>
        <w:guid w:val="{0754030B-5511-4145-8081-B71DCF41AD08}"/>
      </w:docPartPr>
      <w:docPartBody>
        <w:p w:rsidR="00B66DB8" w:rsidRDefault="00B66DB8">
          <w:pPr>
            <w:pStyle w:val="EFC4C3169B1F5743BCF10E1C635DDE56"/>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0F45588DC47ECC4BB481A522257BD5B3"/>
        <w:category>
          <w:name w:val="General"/>
          <w:gallery w:val="placeholder"/>
        </w:category>
        <w:types>
          <w:type w:val="bbPlcHdr"/>
        </w:types>
        <w:behaviors>
          <w:behavior w:val="content"/>
        </w:behaviors>
        <w:guid w:val="{2FBD2BD1-1111-D643-B85C-F185BADE847B}"/>
      </w:docPartPr>
      <w:docPartBody>
        <w:p w:rsidR="00B66DB8" w:rsidRDefault="00B66DB8" w:rsidP="00B66DB8">
          <w:pPr>
            <w:pStyle w:val="0F45588DC47ECC4BB481A522257BD5B3"/>
          </w:pPr>
          <w:r>
            <w:t>Aliquam dapibus.</w:t>
          </w:r>
        </w:p>
      </w:docPartBody>
    </w:docPart>
    <w:docPart>
      <w:docPartPr>
        <w:name w:val="7B18BA0AF15B704F8D38A263B32ACCAA"/>
        <w:category>
          <w:name w:val="General"/>
          <w:gallery w:val="placeholder"/>
        </w:category>
        <w:types>
          <w:type w:val="bbPlcHdr"/>
        </w:types>
        <w:behaviors>
          <w:behavior w:val="content"/>
        </w:behaviors>
        <w:guid w:val="{4C0F6CF5-B274-9E42-A98F-72EB09745D06}"/>
      </w:docPartPr>
      <w:docPartBody>
        <w:p w:rsidR="00B66DB8" w:rsidRDefault="00B66DB8" w:rsidP="00B66DB8">
          <w:pPr>
            <w:pStyle w:val="7B18BA0AF15B704F8D38A263B32ACCA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80C6543086BBB4098645ED8DB4ED139"/>
        <w:category>
          <w:name w:val="General"/>
          <w:gallery w:val="placeholder"/>
        </w:category>
        <w:types>
          <w:type w:val="bbPlcHdr"/>
        </w:types>
        <w:behaviors>
          <w:behavior w:val="content"/>
        </w:behaviors>
        <w:guid w:val="{62B8A591-D50E-774C-B62D-3F35392C7A40}"/>
      </w:docPartPr>
      <w:docPartBody>
        <w:p w:rsidR="00B66DB8" w:rsidRDefault="00B66DB8" w:rsidP="00B66DB8">
          <w:pPr>
            <w:pStyle w:val="880C6543086BBB4098645ED8DB4ED139"/>
          </w:pPr>
          <w:r>
            <w:t>Lorem ipsum dolor</w:t>
          </w:r>
        </w:p>
      </w:docPartBody>
    </w:docPart>
    <w:docPart>
      <w:docPartPr>
        <w:name w:val="9812B4F80A5AED42B3E70AF004D8C54A"/>
        <w:category>
          <w:name w:val="General"/>
          <w:gallery w:val="placeholder"/>
        </w:category>
        <w:types>
          <w:type w:val="bbPlcHdr"/>
        </w:types>
        <w:behaviors>
          <w:behavior w:val="content"/>
        </w:behaviors>
        <w:guid w:val="{7F0D0E18-280F-3945-BED7-690686A551DC}"/>
      </w:docPartPr>
      <w:docPartBody>
        <w:p w:rsidR="00B66DB8" w:rsidRDefault="00B66DB8">
          <w:pPr>
            <w:pStyle w:val="ListBullet"/>
          </w:pPr>
          <w:r>
            <w:t>Etiam cursus suscipit enim. Nulla facilisi. Integer eleifend diam eu diam. Donec dapibus enim sollicitudin nulla. Nam hendrerit. Nunc id nisi. Curabitur sed neque. Pellentesque placerat consequat pede.</w:t>
          </w:r>
        </w:p>
        <w:p w:rsidR="00B66DB8" w:rsidRDefault="00B66DB8">
          <w:pPr>
            <w:pStyle w:val="ListBullet"/>
          </w:pPr>
          <w:r>
            <w:t>Nullam dapibus elementum metus. Aenean libero sem, commodo euismod, imperdiet et, molestie vel, neque. Duis nec sapien eu pede consectetuer placerat.</w:t>
          </w:r>
        </w:p>
        <w:p w:rsidR="00B66DB8" w:rsidRDefault="00B66DB8" w:rsidP="00B66DB8">
          <w:pPr>
            <w:pStyle w:val="9812B4F80A5AED42B3E70AF004D8C54A"/>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DB8"/>
    <w:rsid w:val="00B66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4EA16CD100B8743857812DF4FFA23DE">
    <w:name w:val="94EA16CD100B8743857812DF4FFA23DE"/>
  </w:style>
  <w:style w:type="paragraph" w:customStyle="1" w:styleId="E5208FD4779C4547B39A52A96EEA7A9A">
    <w:name w:val="E5208FD4779C4547B39A52A96EEA7A9A"/>
  </w:style>
  <w:style w:type="paragraph" w:styleId="ListBullet">
    <w:name w:val="List Bullet"/>
    <w:basedOn w:val="Normal"/>
    <w:rsid w:val="00B66DB8"/>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90984E59745D3845BDE2FC3938A8DB1E">
    <w:name w:val="90984E59745D3845BDE2FC3938A8DB1E"/>
  </w:style>
  <w:style w:type="paragraph" w:customStyle="1" w:styleId="44C824E5AF0DBE4986C34E9F349B2278">
    <w:name w:val="44C824E5AF0DBE4986C34E9F349B2278"/>
  </w:style>
  <w:style w:type="paragraph" w:customStyle="1" w:styleId="9E3C739EED91C544A192B2168566517B">
    <w:name w:val="9E3C739EED91C544A192B2168566517B"/>
  </w:style>
  <w:style w:type="paragraph" w:customStyle="1" w:styleId="88C0AF452FB43A44A900403181B2D021">
    <w:name w:val="88C0AF452FB43A44A900403181B2D021"/>
  </w:style>
  <w:style w:type="paragraph" w:customStyle="1" w:styleId="60C08C58F784CE4FB86A435A8D39760C">
    <w:name w:val="60C08C58F784CE4FB86A435A8D39760C"/>
  </w:style>
  <w:style w:type="paragraph" w:customStyle="1" w:styleId="90974DD9F1C1324DB73F9C0C9EA4EB5C">
    <w:name w:val="90974DD9F1C1324DB73F9C0C9EA4EB5C"/>
  </w:style>
  <w:style w:type="paragraph" w:customStyle="1" w:styleId="9919C7CE6E808F4FA83EAF16C4F6D93C">
    <w:name w:val="9919C7CE6E808F4FA83EAF16C4F6D93C"/>
  </w:style>
  <w:style w:type="paragraph" w:customStyle="1" w:styleId="EFC4C3169B1F5743BCF10E1C635DDE56">
    <w:name w:val="EFC4C3169B1F5743BCF10E1C635DDE56"/>
  </w:style>
  <w:style w:type="paragraph" w:customStyle="1" w:styleId="0F45588DC47ECC4BB481A522257BD5B3">
    <w:name w:val="0F45588DC47ECC4BB481A522257BD5B3"/>
    <w:rsid w:val="00B66DB8"/>
  </w:style>
  <w:style w:type="paragraph" w:customStyle="1" w:styleId="7B18BA0AF15B704F8D38A263B32ACCAA">
    <w:name w:val="7B18BA0AF15B704F8D38A263B32ACCAA"/>
    <w:rsid w:val="00B66DB8"/>
  </w:style>
  <w:style w:type="paragraph" w:customStyle="1" w:styleId="880C6543086BBB4098645ED8DB4ED139">
    <w:name w:val="880C6543086BBB4098645ED8DB4ED139"/>
    <w:rsid w:val="00B66DB8"/>
  </w:style>
  <w:style w:type="paragraph" w:customStyle="1" w:styleId="9812B4F80A5AED42B3E70AF004D8C54A">
    <w:name w:val="9812B4F80A5AED42B3E70AF004D8C54A"/>
    <w:rsid w:val="00B66D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4EA16CD100B8743857812DF4FFA23DE">
    <w:name w:val="94EA16CD100B8743857812DF4FFA23DE"/>
  </w:style>
  <w:style w:type="paragraph" w:customStyle="1" w:styleId="E5208FD4779C4547B39A52A96EEA7A9A">
    <w:name w:val="E5208FD4779C4547B39A52A96EEA7A9A"/>
  </w:style>
  <w:style w:type="paragraph" w:styleId="ListBullet">
    <w:name w:val="List Bullet"/>
    <w:basedOn w:val="Normal"/>
    <w:rsid w:val="00B66DB8"/>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90984E59745D3845BDE2FC3938A8DB1E">
    <w:name w:val="90984E59745D3845BDE2FC3938A8DB1E"/>
  </w:style>
  <w:style w:type="paragraph" w:customStyle="1" w:styleId="44C824E5AF0DBE4986C34E9F349B2278">
    <w:name w:val="44C824E5AF0DBE4986C34E9F349B2278"/>
  </w:style>
  <w:style w:type="paragraph" w:customStyle="1" w:styleId="9E3C739EED91C544A192B2168566517B">
    <w:name w:val="9E3C739EED91C544A192B2168566517B"/>
  </w:style>
  <w:style w:type="paragraph" w:customStyle="1" w:styleId="88C0AF452FB43A44A900403181B2D021">
    <w:name w:val="88C0AF452FB43A44A900403181B2D021"/>
  </w:style>
  <w:style w:type="paragraph" w:customStyle="1" w:styleId="60C08C58F784CE4FB86A435A8D39760C">
    <w:name w:val="60C08C58F784CE4FB86A435A8D39760C"/>
  </w:style>
  <w:style w:type="paragraph" w:customStyle="1" w:styleId="90974DD9F1C1324DB73F9C0C9EA4EB5C">
    <w:name w:val="90974DD9F1C1324DB73F9C0C9EA4EB5C"/>
  </w:style>
  <w:style w:type="paragraph" w:customStyle="1" w:styleId="9919C7CE6E808F4FA83EAF16C4F6D93C">
    <w:name w:val="9919C7CE6E808F4FA83EAF16C4F6D93C"/>
  </w:style>
  <w:style w:type="paragraph" w:customStyle="1" w:styleId="EFC4C3169B1F5743BCF10E1C635DDE56">
    <w:name w:val="EFC4C3169B1F5743BCF10E1C635DDE56"/>
  </w:style>
  <w:style w:type="paragraph" w:customStyle="1" w:styleId="0F45588DC47ECC4BB481A522257BD5B3">
    <w:name w:val="0F45588DC47ECC4BB481A522257BD5B3"/>
    <w:rsid w:val="00B66DB8"/>
  </w:style>
  <w:style w:type="paragraph" w:customStyle="1" w:styleId="7B18BA0AF15B704F8D38A263B32ACCAA">
    <w:name w:val="7B18BA0AF15B704F8D38A263B32ACCAA"/>
    <w:rsid w:val="00B66DB8"/>
  </w:style>
  <w:style w:type="paragraph" w:customStyle="1" w:styleId="880C6543086BBB4098645ED8DB4ED139">
    <w:name w:val="880C6543086BBB4098645ED8DB4ED139"/>
    <w:rsid w:val="00B66DB8"/>
  </w:style>
  <w:style w:type="paragraph" w:customStyle="1" w:styleId="9812B4F80A5AED42B3E70AF004D8C54A">
    <w:name w:val="9812B4F80A5AED42B3E70AF004D8C54A"/>
    <w:rsid w:val="00B66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1</Pages>
  <Words>428</Words>
  <Characters>2441</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2864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Spalding</dc:creator>
  <cp:keywords/>
  <dc:description/>
  <cp:lastModifiedBy>Stephen Spalding</cp:lastModifiedBy>
  <cp:revision>2</cp:revision>
  <cp:lastPrinted>2016-10-11T20:29:00Z</cp:lastPrinted>
  <dcterms:created xsi:type="dcterms:W3CDTF">2016-10-11T23:02:00Z</dcterms:created>
  <dcterms:modified xsi:type="dcterms:W3CDTF">2016-10-11T23:02:00Z</dcterms:modified>
  <cp:category/>
</cp:coreProperties>
</file>